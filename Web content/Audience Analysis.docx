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B99D4" w14:textId="2D028980" w:rsidR="00E31802" w:rsidRDefault="0096012F" w:rsidP="00234E1A">
      <w:pPr>
        <w:pStyle w:val="Heading1"/>
      </w:pPr>
      <w:r w:rsidRPr="0096012F">
        <w:t>Audience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52"/>
      </w:tblGrid>
      <w:tr w:rsidR="0096012F" w14:paraId="5F7F7B3C" w14:textId="77777777" w:rsidTr="0096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63903B1" w14:textId="1D5D3DEC" w:rsidR="0096012F" w:rsidRDefault="0096012F" w:rsidP="0096012F">
            <w:pPr>
              <w:rPr>
                <w:lang w:eastAsia="en-AU"/>
              </w:rPr>
            </w:pPr>
            <w:r w:rsidRPr="001F07D7">
              <w:t>S. No</w:t>
            </w:r>
          </w:p>
        </w:tc>
        <w:tc>
          <w:tcPr>
            <w:tcW w:w="2976" w:type="dxa"/>
          </w:tcPr>
          <w:p w14:paraId="144F7FFC" w14:textId="1D1D582F" w:rsidR="0096012F" w:rsidRDefault="0096012F" w:rsidP="0096012F">
            <w:pPr>
              <w:rPr>
                <w:lang w:eastAsia="en-AU"/>
              </w:rPr>
            </w:pPr>
            <w:r w:rsidRPr="001F07D7">
              <w:t>Particulars</w:t>
            </w:r>
          </w:p>
        </w:tc>
        <w:tc>
          <w:tcPr>
            <w:tcW w:w="5052" w:type="dxa"/>
          </w:tcPr>
          <w:p w14:paraId="48EDA27D" w14:textId="09CCC790" w:rsidR="0096012F" w:rsidRDefault="0096012F" w:rsidP="0096012F">
            <w:pPr>
              <w:rPr>
                <w:lang w:eastAsia="en-AU"/>
              </w:rPr>
            </w:pPr>
            <w:r w:rsidRPr="001F07D7">
              <w:t>Description</w:t>
            </w:r>
          </w:p>
        </w:tc>
      </w:tr>
      <w:tr w:rsidR="0096012F" w14:paraId="09A77CFE" w14:textId="77777777" w:rsidTr="0096012F">
        <w:tc>
          <w:tcPr>
            <w:tcW w:w="988" w:type="dxa"/>
          </w:tcPr>
          <w:p w14:paraId="38A7A73B" w14:textId="4C6D3E66" w:rsidR="0096012F" w:rsidRDefault="0096012F" w:rsidP="0096012F">
            <w:pPr>
              <w:rPr>
                <w:lang w:eastAsia="en-AU"/>
              </w:rPr>
            </w:pPr>
            <w:r>
              <w:t>1</w:t>
            </w:r>
          </w:p>
        </w:tc>
        <w:tc>
          <w:tcPr>
            <w:tcW w:w="2976" w:type="dxa"/>
          </w:tcPr>
          <w:p w14:paraId="12C754A2" w14:textId="72C51603" w:rsidR="0096012F" w:rsidRDefault="0096012F" w:rsidP="0096012F">
            <w:pPr>
              <w:rPr>
                <w:lang w:eastAsia="en-AU"/>
              </w:rPr>
            </w:pPr>
            <w:r w:rsidRPr="00263E46">
              <w:t>Name of the client</w:t>
            </w:r>
          </w:p>
        </w:tc>
        <w:tc>
          <w:tcPr>
            <w:tcW w:w="5052" w:type="dxa"/>
          </w:tcPr>
          <w:p w14:paraId="0406884C" w14:textId="42F9DC0A" w:rsidR="0096012F" w:rsidRDefault="00A23B01" w:rsidP="0096012F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TipToe</w:t>
            </w:r>
            <w:proofErr w:type="spellEnd"/>
            <w:r>
              <w:rPr>
                <w:lang w:eastAsia="en-AU"/>
              </w:rPr>
              <w:t xml:space="preserve"> Soles</w:t>
            </w:r>
          </w:p>
        </w:tc>
      </w:tr>
      <w:tr w:rsidR="0096012F" w14:paraId="54AA12B6" w14:textId="77777777" w:rsidTr="0096012F">
        <w:tc>
          <w:tcPr>
            <w:tcW w:w="988" w:type="dxa"/>
          </w:tcPr>
          <w:p w14:paraId="37AE949E" w14:textId="15FFB7CF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2</w:t>
            </w:r>
          </w:p>
        </w:tc>
        <w:tc>
          <w:tcPr>
            <w:tcW w:w="2976" w:type="dxa"/>
          </w:tcPr>
          <w:p w14:paraId="3F883AD4" w14:textId="0DEA6DA0" w:rsidR="0096012F" w:rsidRDefault="0096012F" w:rsidP="0096012F">
            <w:pPr>
              <w:rPr>
                <w:lang w:eastAsia="en-AU"/>
              </w:rPr>
            </w:pPr>
            <w:r w:rsidRPr="00263E46">
              <w:t>Nature of business</w:t>
            </w:r>
          </w:p>
        </w:tc>
        <w:tc>
          <w:tcPr>
            <w:tcW w:w="5052" w:type="dxa"/>
          </w:tcPr>
          <w:p w14:paraId="6845B127" w14:textId="0B47410E" w:rsidR="0096012F" w:rsidRDefault="00A23B01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Shoe Manufacturing Company</w:t>
            </w:r>
          </w:p>
        </w:tc>
      </w:tr>
      <w:tr w:rsidR="0096012F" w14:paraId="2A603B33" w14:textId="77777777" w:rsidTr="0096012F">
        <w:tc>
          <w:tcPr>
            <w:tcW w:w="988" w:type="dxa"/>
          </w:tcPr>
          <w:p w14:paraId="7972C448" w14:textId="0E3B3121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3</w:t>
            </w:r>
          </w:p>
        </w:tc>
        <w:tc>
          <w:tcPr>
            <w:tcW w:w="2976" w:type="dxa"/>
          </w:tcPr>
          <w:p w14:paraId="42E0FE35" w14:textId="757C4267" w:rsidR="0096012F" w:rsidRDefault="0096012F" w:rsidP="0096012F">
            <w:pPr>
              <w:rPr>
                <w:lang w:eastAsia="en-AU"/>
              </w:rPr>
            </w:pPr>
            <w:r w:rsidRPr="00263E46">
              <w:t>Target audience</w:t>
            </w:r>
          </w:p>
        </w:tc>
        <w:tc>
          <w:tcPr>
            <w:tcW w:w="5052" w:type="dxa"/>
          </w:tcPr>
          <w:p w14:paraId="4C85216D" w14:textId="788EDFBF" w:rsidR="0096012F" w:rsidRDefault="00A23B01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General Public</w:t>
            </w:r>
          </w:p>
        </w:tc>
      </w:tr>
      <w:tr w:rsidR="0096012F" w14:paraId="4A7F61D4" w14:textId="77777777" w:rsidTr="0096012F">
        <w:tc>
          <w:tcPr>
            <w:tcW w:w="988" w:type="dxa"/>
          </w:tcPr>
          <w:p w14:paraId="48CBDCE2" w14:textId="0FD889EB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4</w:t>
            </w:r>
          </w:p>
        </w:tc>
        <w:tc>
          <w:tcPr>
            <w:tcW w:w="2976" w:type="dxa"/>
          </w:tcPr>
          <w:p w14:paraId="4FE59D45" w14:textId="3B0C5ADC" w:rsidR="0096012F" w:rsidRDefault="0096012F" w:rsidP="0096012F">
            <w:pPr>
              <w:rPr>
                <w:lang w:eastAsia="en-AU"/>
              </w:rPr>
            </w:pPr>
            <w:r w:rsidRPr="00263E46">
              <w:t>Age of target audience</w:t>
            </w:r>
          </w:p>
        </w:tc>
        <w:tc>
          <w:tcPr>
            <w:tcW w:w="5052" w:type="dxa"/>
          </w:tcPr>
          <w:p w14:paraId="36CF51BC" w14:textId="6F05827A" w:rsidR="0096012F" w:rsidRDefault="00225AE6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30</w:t>
            </w:r>
            <w:r w:rsidR="00C843E7">
              <w:rPr>
                <w:lang w:eastAsia="en-AU"/>
              </w:rPr>
              <w:t>s and above</w:t>
            </w:r>
          </w:p>
        </w:tc>
      </w:tr>
      <w:tr w:rsidR="0096012F" w14:paraId="7C720D08" w14:textId="77777777" w:rsidTr="0096012F">
        <w:tc>
          <w:tcPr>
            <w:tcW w:w="988" w:type="dxa"/>
          </w:tcPr>
          <w:p w14:paraId="13D8D544" w14:textId="012FC86D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5</w:t>
            </w:r>
          </w:p>
        </w:tc>
        <w:tc>
          <w:tcPr>
            <w:tcW w:w="2976" w:type="dxa"/>
          </w:tcPr>
          <w:p w14:paraId="007A3D9E" w14:textId="6406840F" w:rsidR="0096012F" w:rsidRDefault="0096012F" w:rsidP="0096012F">
            <w:pPr>
              <w:rPr>
                <w:lang w:eastAsia="en-AU"/>
              </w:rPr>
            </w:pPr>
            <w:r w:rsidRPr="00263E46">
              <w:t>Location of target audience</w:t>
            </w:r>
          </w:p>
        </w:tc>
        <w:tc>
          <w:tcPr>
            <w:tcW w:w="5052" w:type="dxa"/>
          </w:tcPr>
          <w:p w14:paraId="6C9A7471" w14:textId="26E93D22" w:rsidR="0096012F" w:rsidRDefault="00A23B01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US, Australia and all over the world</w:t>
            </w:r>
          </w:p>
        </w:tc>
      </w:tr>
      <w:tr w:rsidR="0096012F" w14:paraId="03DE0342" w14:textId="77777777" w:rsidTr="0096012F">
        <w:tc>
          <w:tcPr>
            <w:tcW w:w="988" w:type="dxa"/>
          </w:tcPr>
          <w:p w14:paraId="3E6AEC8F" w14:textId="2128BF16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6</w:t>
            </w:r>
          </w:p>
        </w:tc>
        <w:tc>
          <w:tcPr>
            <w:tcW w:w="2976" w:type="dxa"/>
          </w:tcPr>
          <w:p w14:paraId="2701FF25" w14:textId="690520FE" w:rsidR="0096012F" w:rsidRDefault="0096012F" w:rsidP="0096012F">
            <w:pPr>
              <w:rPr>
                <w:lang w:eastAsia="en-AU"/>
              </w:rPr>
            </w:pPr>
            <w:r w:rsidRPr="00263E46">
              <w:t>Mode of payment to be used by the audience</w:t>
            </w:r>
          </w:p>
        </w:tc>
        <w:tc>
          <w:tcPr>
            <w:tcW w:w="5052" w:type="dxa"/>
          </w:tcPr>
          <w:p w14:paraId="12A5F613" w14:textId="5A10F49D" w:rsidR="0096012F" w:rsidRDefault="00A23B01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Debit/Credit Card</w:t>
            </w:r>
          </w:p>
        </w:tc>
      </w:tr>
      <w:tr w:rsidR="0096012F" w14:paraId="3F07DD57" w14:textId="77777777" w:rsidTr="0096012F">
        <w:tc>
          <w:tcPr>
            <w:tcW w:w="988" w:type="dxa"/>
          </w:tcPr>
          <w:p w14:paraId="772FB1F9" w14:textId="33377F64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7</w:t>
            </w:r>
          </w:p>
        </w:tc>
        <w:tc>
          <w:tcPr>
            <w:tcW w:w="2976" w:type="dxa"/>
          </w:tcPr>
          <w:p w14:paraId="7BCB83BB" w14:textId="04CF9F8C" w:rsidR="0096012F" w:rsidRDefault="0096012F" w:rsidP="0096012F">
            <w:pPr>
              <w:rPr>
                <w:lang w:eastAsia="en-AU"/>
              </w:rPr>
            </w:pPr>
            <w:r w:rsidRPr="00263E46">
              <w:t>Design preferred</w:t>
            </w:r>
          </w:p>
        </w:tc>
        <w:tc>
          <w:tcPr>
            <w:tcW w:w="5052" w:type="dxa"/>
          </w:tcPr>
          <w:p w14:paraId="49899AE3" w14:textId="4A45DAED" w:rsidR="0096012F" w:rsidRDefault="00A23B01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Minimalist</w:t>
            </w:r>
          </w:p>
        </w:tc>
      </w:tr>
      <w:tr w:rsidR="0096012F" w14:paraId="3C9722BC" w14:textId="77777777" w:rsidTr="0096012F">
        <w:tc>
          <w:tcPr>
            <w:tcW w:w="988" w:type="dxa"/>
          </w:tcPr>
          <w:p w14:paraId="2BC33B82" w14:textId="731F00D8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8</w:t>
            </w:r>
          </w:p>
        </w:tc>
        <w:tc>
          <w:tcPr>
            <w:tcW w:w="2976" w:type="dxa"/>
          </w:tcPr>
          <w:p w14:paraId="7BCEA917" w14:textId="2C286739" w:rsidR="0096012F" w:rsidRDefault="0096012F" w:rsidP="0096012F">
            <w:pPr>
              <w:rPr>
                <w:lang w:eastAsia="en-AU"/>
              </w:rPr>
            </w:pPr>
            <w:r w:rsidRPr="00263E46">
              <w:t>Operating system preferred</w:t>
            </w:r>
          </w:p>
        </w:tc>
        <w:tc>
          <w:tcPr>
            <w:tcW w:w="5052" w:type="dxa"/>
          </w:tcPr>
          <w:p w14:paraId="4239C068" w14:textId="4537C082" w:rsidR="0096012F" w:rsidRDefault="00A23B01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All Operating system</w:t>
            </w:r>
            <w:r w:rsidR="00225AE6">
              <w:rPr>
                <w:lang w:eastAsia="en-AU"/>
              </w:rPr>
              <w:t xml:space="preserve"> including mobile </w:t>
            </w:r>
            <w:proofErr w:type="spellStart"/>
            <w:r w:rsidR="00225AE6">
              <w:rPr>
                <w:lang w:eastAsia="en-AU"/>
              </w:rPr>
              <w:t>os</w:t>
            </w:r>
            <w:proofErr w:type="spellEnd"/>
          </w:p>
        </w:tc>
      </w:tr>
      <w:tr w:rsidR="0096012F" w14:paraId="233A750B" w14:textId="77777777" w:rsidTr="0096012F">
        <w:tc>
          <w:tcPr>
            <w:tcW w:w="988" w:type="dxa"/>
          </w:tcPr>
          <w:p w14:paraId="0D1C4EAE" w14:textId="07705B0A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9</w:t>
            </w:r>
          </w:p>
        </w:tc>
        <w:tc>
          <w:tcPr>
            <w:tcW w:w="2976" w:type="dxa"/>
          </w:tcPr>
          <w:p w14:paraId="12032E86" w14:textId="250CB360" w:rsidR="0096012F" w:rsidRDefault="0096012F" w:rsidP="0096012F">
            <w:pPr>
              <w:rPr>
                <w:lang w:eastAsia="en-AU"/>
              </w:rPr>
            </w:pPr>
            <w:r w:rsidRPr="00263E46">
              <w:t>Hardware preferred</w:t>
            </w:r>
          </w:p>
        </w:tc>
        <w:tc>
          <w:tcPr>
            <w:tcW w:w="5052" w:type="dxa"/>
          </w:tcPr>
          <w:p w14:paraId="1F1C7ED5" w14:textId="3E1F84D9" w:rsidR="0096012F" w:rsidRDefault="00A23B01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All Devices</w:t>
            </w:r>
          </w:p>
        </w:tc>
      </w:tr>
      <w:tr w:rsidR="0096012F" w14:paraId="0A2A7A33" w14:textId="77777777" w:rsidTr="0096012F">
        <w:tc>
          <w:tcPr>
            <w:tcW w:w="988" w:type="dxa"/>
          </w:tcPr>
          <w:p w14:paraId="14A8DB4D" w14:textId="7C61548A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10</w:t>
            </w:r>
          </w:p>
        </w:tc>
        <w:tc>
          <w:tcPr>
            <w:tcW w:w="2976" w:type="dxa"/>
          </w:tcPr>
          <w:p w14:paraId="2CF1C435" w14:textId="734A3028" w:rsidR="0096012F" w:rsidRDefault="0096012F" w:rsidP="0096012F">
            <w:pPr>
              <w:rPr>
                <w:lang w:eastAsia="en-AU"/>
              </w:rPr>
            </w:pPr>
            <w:r w:rsidRPr="00263E46">
              <w:t>Web browsers preferred</w:t>
            </w:r>
          </w:p>
        </w:tc>
        <w:tc>
          <w:tcPr>
            <w:tcW w:w="5052" w:type="dxa"/>
          </w:tcPr>
          <w:p w14:paraId="5200F7AD" w14:textId="7310C45E" w:rsidR="0096012F" w:rsidRDefault="00C843E7" w:rsidP="0096012F">
            <w:pPr>
              <w:rPr>
                <w:lang w:eastAsia="en-AU"/>
              </w:rPr>
            </w:pPr>
            <w:r>
              <w:rPr>
                <w:lang w:eastAsia="en-AU"/>
              </w:rPr>
              <w:t>All browser</w:t>
            </w:r>
          </w:p>
        </w:tc>
      </w:tr>
      <w:tr w:rsidR="0096012F" w14:paraId="7E61DE7B" w14:textId="77777777" w:rsidTr="0096012F">
        <w:tc>
          <w:tcPr>
            <w:tcW w:w="988" w:type="dxa"/>
          </w:tcPr>
          <w:p w14:paraId="1A9E9B8B" w14:textId="3CF51E08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11</w:t>
            </w:r>
          </w:p>
        </w:tc>
        <w:tc>
          <w:tcPr>
            <w:tcW w:w="2976" w:type="dxa"/>
          </w:tcPr>
          <w:p w14:paraId="51C1F2FF" w14:textId="002656E9" w:rsidR="0096012F" w:rsidRDefault="0096012F" w:rsidP="0096012F">
            <w:pPr>
              <w:rPr>
                <w:lang w:eastAsia="en-AU"/>
              </w:rPr>
            </w:pPr>
            <w:r w:rsidRPr="00263E46">
              <w:t>Web server preferred</w:t>
            </w:r>
          </w:p>
        </w:tc>
        <w:tc>
          <w:tcPr>
            <w:tcW w:w="5052" w:type="dxa"/>
          </w:tcPr>
          <w:p w14:paraId="1893EFC4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6EA5E41C" w14:textId="77777777" w:rsidTr="0096012F">
        <w:tc>
          <w:tcPr>
            <w:tcW w:w="988" w:type="dxa"/>
          </w:tcPr>
          <w:p w14:paraId="0BA1224D" w14:textId="228DE1F7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12</w:t>
            </w:r>
          </w:p>
        </w:tc>
        <w:tc>
          <w:tcPr>
            <w:tcW w:w="2976" w:type="dxa"/>
          </w:tcPr>
          <w:p w14:paraId="3FADA323" w14:textId="59E0DD2B" w:rsidR="0096012F" w:rsidRDefault="0096012F" w:rsidP="0096012F">
            <w:pPr>
              <w:rPr>
                <w:lang w:eastAsia="en-AU"/>
              </w:rPr>
            </w:pPr>
            <w:r w:rsidRPr="00263E46">
              <w:t>Any other information</w:t>
            </w:r>
          </w:p>
        </w:tc>
        <w:tc>
          <w:tcPr>
            <w:tcW w:w="5052" w:type="dxa"/>
          </w:tcPr>
          <w:p w14:paraId="03585447" w14:textId="77777777" w:rsidR="0096012F" w:rsidRDefault="0096012F" w:rsidP="0096012F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3C6B37">
      <w:headerReference w:type="default" r:id="rId12"/>
      <w:footerReference w:type="default" r:id="rId13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F7A48" w14:textId="77777777" w:rsidR="00141103" w:rsidRDefault="00141103" w:rsidP="002145A6">
      <w:pPr>
        <w:spacing w:before="480" w:after="120"/>
      </w:pPr>
      <w:r>
        <w:separator/>
      </w:r>
    </w:p>
  </w:endnote>
  <w:endnote w:type="continuationSeparator" w:id="0">
    <w:p w14:paraId="0E564BB2" w14:textId="77777777" w:rsidR="00141103" w:rsidRDefault="00141103">
      <w:r>
        <w:continuationSeparator/>
      </w:r>
    </w:p>
    <w:p w14:paraId="1FA2AE0E" w14:textId="77777777" w:rsidR="00141103" w:rsidRDefault="00141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DA0AE" w14:textId="77777777" w:rsidR="00F54945" w:rsidRDefault="00F42B66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A115C" wp14:editId="386794E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7d546388230d8a2ec62c56a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17FA3" w14:textId="1897BDEC" w:rsidR="00F42B66" w:rsidRPr="00F42B66" w:rsidRDefault="00F42B66" w:rsidP="00F42B6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F42B6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A115C" id="_x0000_t202" coordsize="21600,21600" o:spt="202" path="m,l,21600r21600,l21600,xe">
              <v:stroke joinstyle="miter"/>
              <v:path gradientshapeok="t" o:connecttype="rect"/>
            </v:shapetype>
            <v:shape id="MSIPCM37d546388230d8a2ec62c56a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WriRza8CAABNBQAADgAA&#10;AAAAAAAAAAAAAAAuAgAAZHJzL2Uyb0RvYy54bWxQSwECLQAUAAYACAAAACEAn9VB7N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79417FA3" w14:textId="1897BDEC" w:rsidR="00F42B66" w:rsidRPr="00F42B66" w:rsidRDefault="00F42B66" w:rsidP="00F42B6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42B6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>Resource ID</w:t>
    </w:r>
    <w:r>
      <w:t>: APT_21_003_Cl_Layoutstylemarkup</w:t>
    </w:r>
    <w:r w:rsidR="00F54945">
      <w:t>_Appx_AA</w:t>
    </w:r>
  </w:p>
  <w:p w14:paraId="02766945" w14:textId="53ECF69C" w:rsidR="00273779" w:rsidRDefault="00273779" w:rsidP="00F54945">
    <w:pPr>
      <w:pStyle w:val="Footer"/>
      <w:ind w:left="0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7</w:t>
    </w:r>
    <w:r>
      <w:fldChar w:fldCharType="end"/>
    </w:r>
    <w:r>
      <w:t xml:space="preserve"> of </w:t>
    </w:r>
    <w:fldSimple w:instr=" NUMPAGES  \* Arabic  \* MERGEFORMAT ">
      <w:r>
        <w:t>14</w:t>
      </w:r>
    </w:fldSimple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5A23F" w14:textId="77777777" w:rsidR="00141103" w:rsidRDefault="00141103" w:rsidP="002145A6">
      <w:pPr>
        <w:spacing w:before="360" w:after="120"/>
      </w:pPr>
      <w:r>
        <w:separator/>
      </w:r>
    </w:p>
  </w:footnote>
  <w:footnote w:type="continuationSeparator" w:id="0">
    <w:p w14:paraId="690AFA1E" w14:textId="77777777" w:rsidR="00141103" w:rsidRDefault="00141103">
      <w:r>
        <w:continuationSeparator/>
      </w:r>
    </w:p>
    <w:p w14:paraId="652A4782" w14:textId="77777777" w:rsidR="00141103" w:rsidRDefault="001411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494CF" w14:textId="239817BA" w:rsidR="00E31802" w:rsidRPr="00F55B94" w:rsidRDefault="00F42B66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D2F88A" wp14:editId="4946AA0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03444b4aba39a564f8226d5c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E51E39" w14:textId="4250FE9E" w:rsidR="00F42B66" w:rsidRPr="00F42B66" w:rsidRDefault="00F42B66" w:rsidP="00F42B6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F42B6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2F88A" id="_x0000_t202" coordsize="21600,21600" o:spt="202" path="m,l,21600r21600,l21600,xe">
              <v:stroke joinstyle="miter"/>
              <v:path gradientshapeok="t" o:connecttype="rect"/>
            </v:shapetype>
            <v:shape id="MSIPCM03444b4aba39a564f8226d5c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hwniea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41E51E39" w14:textId="4250FE9E" w:rsidR="00F42B66" w:rsidRPr="00F42B66" w:rsidRDefault="00F42B66" w:rsidP="00F42B6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42B6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38391">
    <w:abstractNumId w:val="2"/>
  </w:num>
  <w:num w:numId="2" w16cid:durableId="2042244490">
    <w:abstractNumId w:val="1"/>
  </w:num>
  <w:num w:numId="3" w16cid:durableId="1353649090">
    <w:abstractNumId w:val="6"/>
  </w:num>
  <w:num w:numId="4" w16cid:durableId="1790733995">
    <w:abstractNumId w:val="11"/>
  </w:num>
  <w:num w:numId="5" w16cid:durableId="1369910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0090444">
    <w:abstractNumId w:val="9"/>
  </w:num>
  <w:num w:numId="7" w16cid:durableId="1084498925">
    <w:abstractNumId w:val="10"/>
  </w:num>
  <w:num w:numId="8" w16cid:durableId="192154353">
    <w:abstractNumId w:val="8"/>
  </w:num>
  <w:num w:numId="9" w16cid:durableId="1284769515">
    <w:abstractNumId w:val="4"/>
  </w:num>
  <w:num w:numId="10" w16cid:durableId="12267059">
    <w:abstractNumId w:val="5"/>
  </w:num>
  <w:num w:numId="11" w16cid:durableId="453406568">
    <w:abstractNumId w:val="3"/>
  </w:num>
  <w:num w:numId="12" w16cid:durableId="705562092">
    <w:abstractNumId w:val="7"/>
  </w:num>
  <w:num w:numId="13" w16cid:durableId="105037639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03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5AE6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6E4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3B01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E7589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569A"/>
    <w:rsid w:val="00C66762"/>
    <w:rsid w:val="00C671D2"/>
    <w:rsid w:val="00C7135B"/>
    <w:rsid w:val="00C74DE5"/>
    <w:rsid w:val="00C80989"/>
    <w:rsid w:val="00C80EC4"/>
    <w:rsid w:val="00C843E7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2B66"/>
    <w:rsid w:val="00F446D5"/>
    <w:rsid w:val="00F51624"/>
    <w:rsid w:val="00F51C5F"/>
    <w:rsid w:val="00F5256E"/>
    <w:rsid w:val="00F52E34"/>
    <w:rsid w:val="00F5429F"/>
    <w:rsid w:val="00F54945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66BAFE-D429-48A0-BC23-47560683B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34638-fda9-44ee-b9af-f19ff59c1265"/>
    <ds:schemaRef ds:uri="7b81b886-6b02-4be3-8353-0587e928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4034638-fda9-44ee-b9af-f19ff59c1265"/>
    <ds:schemaRef ds:uri="7b81b886-6b02-4be3-8353-0587e9281491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2022-05-03T03:52:00Z</dcterms:created>
  <dcterms:modified xsi:type="dcterms:W3CDTF">2024-09-17T03:52:00Z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2022-05-03T05:13:55Z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680e65ee-1385-4573-a206-000094fa2f3f</vt:lpwstr>
  </property>
  <property fmtid="{D5CDD505-2E9C-101B-9397-08002B2CF9AE}" pid="9" name="MSIP_Label_70663b86-f2b7-4b32-b286-17269b5dc83f_ContentBits">
    <vt:lpwstr>3</vt:lpwstr>
  </property>
</Properties>
</file>